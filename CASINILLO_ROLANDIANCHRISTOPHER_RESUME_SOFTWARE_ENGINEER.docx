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199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733"/>
      </w:tblGrid>
      <w:tr w:rsidR="00692703" w:rsidRPr="00CF1A49" w14:paraId="133F7EB5" w14:textId="77777777" w:rsidTr="00BA7BD4">
        <w:trPr>
          <w:trHeight w:hRule="exact" w:val="1738"/>
        </w:trPr>
        <w:tc>
          <w:tcPr>
            <w:tcW w:w="9732" w:type="dxa"/>
            <w:tcMar>
              <w:top w:w="0" w:type="dxa"/>
              <w:bottom w:w="0" w:type="dxa"/>
            </w:tcMar>
          </w:tcPr>
          <w:p w14:paraId="1D0BB38F" w14:textId="68D67538" w:rsidR="00692703" w:rsidRPr="00CF1A49" w:rsidRDefault="00BA7BD4" w:rsidP="00913946">
            <w:pPr>
              <w:pStyle w:val="Title"/>
            </w:pPr>
            <w:r w:rsidRPr="00BA7BD4">
              <w:rPr>
                <w:sz w:val="52"/>
                <w:szCs w:val="52"/>
              </w:rPr>
              <w:t>ROLAND IAN CHRISTOPHER</w:t>
            </w:r>
            <w:r w:rsidR="00692703" w:rsidRPr="00CF1A49">
              <w:t xml:space="preserve"> </w:t>
            </w:r>
            <w:r w:rsidRPr="00BA7BD4">
              <w:rPr>
                <w:rStyle w:val="IntenseEmphasis"/>
                <w:sz w:val="52"/>
                <w:szCs w:val="52"/>
              </w:rPr>
              <w:t>CASINILLO</w:t>
            </w:r>
          </w:p>
          <w:p w14:paraId="6CC9BECD" w14:textId="77777777" w:rsidR="00BA7BD4" w:rsidRPr="00CF1A49" w:rsidRDefault="00BA7BD4" w:rsidP="00BA7BD4">
            <w:pPr>
              <w:pStyle w:val="ContactInfo"/>
              <w:contextualSpacing w:val="0"/>
            </w:pPr>
            <w:r>
              <w:t>Quezon City, Metro Manila</w:t>
            </w:r>
            <w:r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DACF7DE0FD814CEA95B9BBF1244D39B5"/>
                </w:placeholder>
                <w:temporary/>
                <w:showingPlcHdr/>
                <w15:appearance w15:val="hidden"/>
              </w:sdtPr>
              <w:sdtContent>
                <w:r w:rsidRPr="00CF1A49">
                  <w:t>·</w:t>
                </w:r>
              </w:sdtContent>
            </w:sdt>
            <w:r w:rsidRPr="00CF1A49">
              <w:t xml:space="preserve"> </w:t>
            </w:r>
            <w:r>
              <w:t>09771318130</w:t>
            </w:r>
          </w:p>
          <w:p w14:paraId="0A239CB5" w14:textId="7F79A35B" w:rsidR="00692703" w:rsidRPr="00CF1A49" w:rsidRDefault="00BA7BD4" w:rsidP="00913946">
            <w:pPr>
              <w:pStyle w:val="ContactInfoEmphasis"/>
              <w:contextualSpacing w:val="0"/>
            </w:pPr>
            <w:r>
              <w:t>casinilloric@gmail.com</w:t>
            </w:r>
            <w:r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DF75102068454912BFB8E54F05EF7518"/>
                </w:placeholder>
                <w:temporary/>
                <w:showingPlcHdr/>
                <w15:appearance w15:val="hidden"/>
              </w:sdtPr>
              <w:sdtContent>
                <w:r w:rsidRPr="00CF1A49">
                  <w:t>·</w:t>
                </w:r>
              </w:sdtContent>
            </w:sdt>
            <w:r w:rsidRPr="00CF1A49">
              <w:t xml:space="preserve"> </w:t>
            </w:r>
            <w:r w:rsidRPr="00D750AA">
              <w:t>https://www.linkedin.com/in/riccasinillo/</w:t>
            </w:r>
            <w:r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7984526DD1254992BD00D66D86953F6E"/>
                </w:placeholder>
                <w:temporary/>
                <w:showingPlcHdr/>
                <w15:appearance w15:val="hidden"/>
              </w:sdtPr>
              <w:sdtContent>
                <w:r w:rsidRPr="00CF1A49">
                  <w:t>·</w:t>
                </w:r>
              </w:sdtContent>
            </w:sdt>
            <w:r w:rsidRPr="00CF1A49">
              <w:t xml:space="preserve"> </w:t>
            </w:r>
            <w:r w:rsidRPr="0030565B">
              <w:t>https://github.com/mwjideveloper</w:t>
            </w:r>
          </w:p>
        </w:tc>
      </w:tr>
      <w:tr w:rsidR="009571D8" w:rsidRPr="00CF1A49" w14:paraId="63B61BF6" w14:textId="77777777" w:rsidTr="00BA7BD4">
        <w:trPr>
          <w:trHeight w:val="443"/>
        </w:trPr>
        <w:tc>
          <w:tcPr>
            <w:tcW w:w="9732" w:type="dxa"/>
            <w:tcMar>
              <w:top w:w="432" w:type="dxa"/>
            </w:tcMar>
          </w:tcPr>
          <w:p w14:paraId="05ECAD04" w14:textId="59692B1F" w:rsidR="001755A8" w:rsidRPr="00CF1A49" w:rsidRDefault="00136C10" w:rsidP="00913946">
            <w:pPr>
              <w:contextualSpacing w:val="0"/>
            </w:pPr>
            <w:r w:rsidRPr="00136C10">
              <w:t xml:space="preserve">A curious learner and </w:t>
            </w:r>
            <w:r>
              <w:t xml:space="preserve">ingenuity programmer to articulate physical processing into </w:t>
            </w:r>
            <w:r w:rsidR="00FA2F2D">
              <w:t xml:space="preserve">the </w:t>
            </w:r>
            <w:r>
              <w:t>programmable digital structure.</w:t>
            </w:r>
            <w:r w:rsidRPr="00136C10">
              <w:t xml:space="preserve"> </w:t>
            </w:r>
            <w:r>
              <w:t xml:space="preserve">Interested </w:t>
            </w:r>
            <w:r w:rsidRPr="00136C10">
              <w:t xml:space="preserve">in the job role of </w:t>
            </w:r>
            <w:r w:rsidR="00E87B98">
              <w:t>Full Stack Developer</w:t>
            </w:r>
            <w:r>
              <w:t xml:space="preserve"> using Laravel and Vue.js frameworks, </w:t>
            </w:r>
            <w:r w:rsidRPr="00136C10">
              <w:t xml:space="preserve">where I can </w:t>
            </w:r>
            <w:r>
              <w:t>engage</w:t>
            </w:r>
            <w:r w:rsidRPr="00136C10">
              <w:t xml:space="preserve"> my understanding of coding and software development to efficiently </w:t>
            </w:r>
            <w:r>
              <w:t>create an application to tailor fit to the requirements of the client</w:t>
            </w:r>
            <w:r w:rsidRPr="00136C10">
              <w:t>.</w:t>
            </w:r>
          </w:p>
        </w:tc>
      </w:tr>
    </w:tbl>
    <w:p w14:paraId="5C5B9E55" w14:textId="77777777" w:rsidR="004E01EB" w:rsidRPr="00CF1A49" w:rsidRDefault="00000000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8DA094A88BDB46058FB63AFF6412450B"/>
          </w:placeholder>
          <w:temporary/>
          <w:showingPlcHdr/>
          <w15:appearance w15:val="hidden"/>
        </w:sdtPr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097B17CA" w14:textId="77777777" w:rsidTr="00D66A52">
        <w:tc>
          <w:tcPr>
            <w:tcW w:w="9355" w:type="dxa"/>
          </w:tcPr>
          <w:p w14:paraId="407C1608" w14:textId="77777777" w:rsidR="00136C10" w:rsidRPr="00136C10" w:rsidRDefault="00136C10" w:rsidP="00136C10">
            <w:pPr>
              <w:contextualSpacing w:val="0"/>
              <w:outlineLvl w:val="2"/>
              <w:rPr>
                <w:rFonts w:eastAsiaTheme="majorEastAsia" w:cstheme="majorBidi"/>
                <w:b/>
                <w:caps/>
                <w:szCs w:val="24"/>
              </w:rPr>
            </w:pPr>
            <w:r w:rsidRPr="00136C10">
              <w:rPr>
                <w:rFonts w:eastAsiaTheme="majorEastAsia" w:cstheme="majorBidi"/>
                <w:b/>
                <w:caps/>
                <w:szCs w:val="24"/>
              </w:rPr>
              <w:t>2018 – 2020</w:t>
            </w:r>
          </w:p>
          <w:p w14:paraId="73660CB1" w14:textId="77777777" w:rsidR="00136C10" w:rsidRPr="00136C10" w:rsidRDefault="00136C10" w:rsidP="00136C10">
            <w:pPr>
              <w:spacing w:after="40"/>
              <w:contextualSpacing w:val="0"/>
              <w:outlineLvl w:val="1"/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</w:pPr>
            <w:r w:rsidRPr="00136C10"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  <w:t xml:space="preserve">Part-Time Programmer, </w:t>
            </w:r>
            <w:r w:rsidRPr="00136C10">
              <w:rPr>
                <w:rFonts w:eastAsiaTheme="majorEastAsia" w:cstheme="majorBidi"/>
                <w:caps/>
                <w:smallCaps/>
                <w:sz w:val="26"/>
                <w:szCs w:val="26"/>
              </w:rPr>
              <w:t>MANILA WATCh &amp; JEWELRY, INC.</w:t>
            </w:r>
          </w:p>
          <w:p w14:paraId="2D01CFB3" w14:textId="77777777" w:rsidR="00136C10" w:rsidRPr="00136C10" w:rsidRDefault="00136C10" w:rsidP="00136C10">
            <w:pPr>
              <w:contextualSpacing w:val="0"/>
            </w:pPr>
            <w:r w:rsidRPr="00136C10">
              <w:t>- Migrated legacy POS system to modernized web application, utilizing Laravel framework to streamline operations &amp; increase efficiency.</w:t>
            </w:r>
          </w:p>
          <w:p w14:paraId="3989C0FF" w14:textId="77777777" w:rsidR="00136C10" w:rsidRPr="00136C10" w:rsidRDefault="00136C10" w:rsidP="00136C10">
            <w:pPr>
              <w:contextualSpacing w:val="0"/>
            </w:pPr>
            <w:r w:rsidRPr="00136C10">
              <w:t>- Optimized user experience by revamping UI/UX design, resulting in a 25% reduction in staff inquiries and a 40% improvement of processing time.</w:t>
            </w:r>
          </w:p>
          <w:p w14:paraId="647C23ED" w14:textId="5E0BAA81" w:rsidR="001E3120" w:rsidRPr="00CF1A49" w:rsidRDefault="00136C10" w:rsidP="00136C10">
            <w:pPr>
              <w:contextualSpacing w:val="0"/>
            </w:pPr>
            <w:r w:rsidRPr="00136C10">
              <w:t>- Implemented automated testing protocols for new features &amp; updates on the app, ensuring bug-free functionality with 95% accuracy rate.</w:t>
            </w:r>
          </w:p>
        </w:tc>
      </w:tr>
      <w:tr w:rsidR="00F61DF9" w:rsidRPr="00CF1A49" w14:paraId="751CEEA7" w14:textId="77777777" w:rsidTr="00F61DF9">
        <w:tc>
          <w:tcPr>
            <w:tcW w:w="9355" w:type="dxa"/>
            <w:tcMar>
              <w:top w:w="216" w:type="dxa"/>
            </w:tcMar>
          </w:tcPr>
          <w:p w14:paraId="2835A798" w14:textId="77777777" w:rsidR="00136C10" w:rsidRPr="00136C10" w:rsidRDefault="00136C10" w:rsidP="00136C10">
            <w:pPr>
              <w:contextualSpacing w:val="0"/>
              <w:outlineLvl w:val="2"/>
              <w:rPr>
                <w:rFonts w:eastAsiaTheme="majorEastAsia" w:cstheme="majorBidi"/>
                <w:b/>
                <w:caps/>
                <w:szCs w:val="24"/>
              </w:rPr>
            </w:pPr>
            <w:r w:rsidRPr="00136C10">
              <w:rPr>
                <w:rFonts w:eastAsiaTheme="majorEastAsia" w:cstheme="majorBidi"/>
                <w:b/>
                <w:caps/>
                <w:szCs w:val="24"/>
              </w:rPr>
              <w:t>2021 – 2022</w:t>
            </w:r>
          </w:p>
          <w:p w14:paraId="2D6B36B4" w14:textId="77777777" w:rsidR="00136C10" w:rsidRPr="00136C10" w:rsidRDefault="00136C10" w:rsidP="00136C10">
            <w:pPr>
              <w:spacing w:after="40"/>
              <w:contextualSpacing w:val="0"/>
              <w:outlineLvl w:val="1"/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</w:pPr>
            <w:r w:rsidRPr="00136C10"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  <w:t xml:space="preserve">Software Developer, </w:t>
            </w:r>
            <w:r w:rsidRPr="00136C10">
              <w:rPr>
                <w:rFonts w:eastAsiaTheme="majorEastAsia" w:cstheme="majorBidi"/>
                <w:caps/>
                <w:smallCaps/>
                <w:sz w:val="26"/>
                <w:szCs w:val="26"/>
              </w:rPr>
              <w:t>MANILA WATCh &amp; JEWELRY, INC.</w:t>
            </w:r>
          </w:p>
          <w:p w14:paraId="051E71FC" w14:textId="77777777" w:rsidR="00136C10" w:rsidRPr="00136C10" w:rsidRDefault="00136C10" w:rsidP="00136C10">
            <w:pPr>
              <w:contextualSpacing w:val="0"/>
            </w:pPr>
            <w:r w:rsidRPr="00136C10">
              <w:t>- Developed inventory management application using Laravel and Vue frameworks, resulting in a 30% reduction of manual labor.</w:t>
            </w:r>
          </w:p>
          <w:p w14:paraId="7C0774CF" w14:textId="77777777" w:rsidR="00136C10" w:rsidRPr="00136C10" w:rsidRDefault="00136C10" w:rsidP="00136C10">
            <w:pPr>
              <w:contextualSpacing w:val="0"/>
            </w:pPr>
            <w:r w:rsidRPr="00136C10">
              <w:t>- Optimized app performance through extensive testing &amp; refactoring codebase for scalability, increasing speed by 25%.</w:t>
            </w:r>
          </w:p>
          <w:p w14:paraId="4519261B" w14:textId="77777777" w:rsidR="00136C10" w:rsidRPr="00136C10" w:rsidRDefault="00136C10" w:rsidP="00136C10">
            <w:pPr>
              <w:contextualSpacing w:val="0"/>
            </w:pPr>
            <w:r w:rsidRPr="00136C10">
              <w:t>- Implemented streamlined workflow processes which improved accuracy of inventory tracking &amp; enabled faster decision making with access to real-time reporting metrics.</w:t>
            </w:r>
          </w:p>
          <w:p w14:paraId="2D140BFF" w14:textId="22533AF6" w:rsidR="00F61DF9" w:rsidRDefault="00136C10" w:rsidP="00136C10">
            <w:r w:rsidRPr="00136C10">
              <w:t>- Integrated Google Analytics into webpages, resulting in a 12% increase of website traffic and user engagement.</w:t>
            </w:r>
          </w:p>
        </w:tc>
      </w:tr>
    </w:tbl>
    <w:sdt>
      <w:sdtPr>
        <w:alias w:val="Education:"/>
        <w:tag w:val="Education:"/>
        <w:id w:val="-1908763273"/>
        <w:placeholder>
          <w:docPart w:val="32A01F4EFBE647F49AC83DA5C3609CC1"/>
        </w:placeholder>
        <w:temporary/>
        <w:showingPlcHdr/>
        <w15:appearance w15:val="hidden"/>
      </w:sdtPr>
      <w:sdtContent>
        <w:p w14:paraId="71FC85A2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2EDFB1B1" w14:textId="77777777" w:rsidTr="00D66A52">
        <w:tc>
          <w:tcPr>
            <w:tcW w:w="9355" w:type="dxa"/>
          </w:tcPr>
          <w:p w14:paraId="1F92D225" w14:textId="77777777" w:rsidR="001777D7" w:rsidRPr="00CF1A49" w:rsidRDefault="001777D7" w:rsidP="001777D7">
            <w:pPr>
              <w:pStyle w:val="Heading3"/>
              <w:contextualSpacing w:val="0"/>
              <w:outlineLvl w:val="2"/>
            </w:pPr>
            <w:r>
              <w:t>2020</w:t>
            </w:r>
          </w:p>
          <w:p w14:paraId="5E94AB88" w14:textId="77777777" w:rsidR="001777D7" w:rsidRPr="00CF1A49" w:rsidRDefault="001777D7" w:rsidP="001777D7">
            <w:pPr>
              <w:pStyle w:val="Heading2"/>
              <w:contextualSpacing w:val="0"/>
              <w:outlineLvl w:val="1"/>
            </w:pPr>
            <w:r>
              <w:t>Associate In Philosophy</w:t>
            </w:r>
            <w:r w:rsidRPr="00CF1A49">
              <w:t xml:space="preserve">, </w:t>
            </w:r>
            <w:r>
              <w:rPr>
                <w:rStyle w:val="SubtleReference"/>
              </w:rPr>
              <w:t>Christ the King mission Seminary</w:t>
            </w:r>
          </w:p>
          <w:p w14:paraId="5744F496" w14:textId="77777777" w:rsidR="007538DC" w:rsidRDefault="001777D7" w:rsidP="007538DC">
            <w:pPr>
              <w:contextualSpacing w:val="0"/>
            </w:pPr>
            <w:r>
              <w:t>Top student in the SVD Associates for 2 consecutive semesters.</w:t>
            </w:r>
          </w:p>
          <w:p w14:paraId="7C8B35F5" w14:textId="77777777" w:rsidR="001D4264" w:rsidRDefault="001D4264" w:rsidP="007538DC">
            <w:pPr>
              <w:contextualSpacing w:val="0"/>
            </w:pPr>
          </w:p>
          <w:p w14:paraId="03A1F5D0" w14:textId="66010EF6" w:rsidR="001D4264" w:rsidRPr="00CF1A49" w:rsidRDefault="001D4264" w:rsidP="001D4264">
            <w:pPr>
              <w:pStyle w:val="Heading3"/>
              <w:contextualSpacing w:val="0"/>
              <w:outlineLvl w:val="2"/>
            </w:pPr>
            <w:r>
              <w:t>2018</w:t>
            </w:r>
          </w:p>
          <w:p w14:paraId="335A6BA0" w14:textId="6E09BE4D" w:rsidR="001D4264" w:rsidRPr="00CF1A49" w:rsidRDefault="001D4264" w:rsidP="00E87B98">
            <w:pPr>
              <w:pStyle w:val="Heading2"/>
              <w:contextualSpacing w:val="0"/>
            </w:pPr>
            <w:r>
              <w:t>WEB DEVELOPMENT CERTIFICATE</w:t>
            </w:r>
            <w:r w:rsidRPr="00CF1A49">
              <w:t xml:space="preserve">, </w:t>
            </w:r>
            <w:r>
              <w:rPr>
                <w:rStyle w:val="SubtleReference"/>
              </w:rPr>
              <w:t>ZUITT</w:t>
            </w:r>
          </w:p>
        </w:tc>
      </w:tr>
      <w:tr w:rsidR="00F61DF9" w:rsidRPr="00CF1A49" w14:paraId="77A87E13" w14:textId="77777777" w:rsidTr="00F61DF9">
        <w:tc>
          <w:tcPr>
            <w:tcW w:w="9355" w:type="dxa"/>
            <w:tcMar>
              <w:top w:w="216" w:type="dxa"/>
            </w:tcMar>
          </w:tcPr>
          <w:p w14:paraId="4D3B97B4" w14:textId="77777777" w:rsidR="001D4264" w:rsidRPr="00CF1A49" w:rsidRDefault="001D4264" w:rsidP="001D4264">
            <w:pPr>
              <w:pStyle w:val="Heading3"/>
              <w:contextualSpacing w:val="0"/>
              <w:outlineLvl w:val="2"/>
            </w:pPr>
            <w:r>
              <w:t>2013-2017</w:t>
            </w:r>
          </w:p>
          <w:p w14:paraId="0237BA72" w14:textId="77777777" w:rsidR="001D4264" w:rsidRPr="00CF1A49" w:rsidRDefault="001D4264" w:rsidP="001D4264">
            <w:pPr>
              <w:pStyle w:val="Heading2"/>
              <w:contextualSpacing w:val="0"/>
              <w:outlineLvl w:val="1"/>
            </w:pPr>
            <w:r>
              <w:t>BAchelor OF ARTS IN Multimedia studies</w:t>
            </w:r>
            <w:r w:rsidRPr="00CF1A49">
              <w:t xml:space="preserve">, </w:t>
            </w:r>
            <w:r>
              <w:rPr>
                <w:rStyle w:val="SubtleReference"/>
              </w:rPr>
              <w:t>University of the Philippines open University</w:t>
            </w:r>
          </w:p>
          <w:p w14:paraId="62941478" w14:textId="06D68ABF" w:rsidR="001D4264" w:rsidRDefault="001D4264" w:rsidP="001D4264">
            <w:r>
              <w:t>1.63 GWA</w:t>
            </w:r>
          </w:p>
          <w:p w14:paraId="0AE0AC9F" w14:textId="100BB4EE" w:rsidR="001D4264" w:rsidRPr="00CF1A49" w:rsidRDefault="001D4264" w:rsidP="001D4264">
            <w:pPr>
              <w:pStyle w:val="Heading3"/>
              <w:contextualSpacing w:val="0"/>
              <w:outlineLvl w:val="2"/>
            </w:pPr>
            <w:r>
              <w:lastRenderedPageBreak/>
              <w:t>2011</w:t>
            </w:r>
          </w:p>
          <w:p w14:paraId="61E05EFA" w14:textId="69165F32" w:rsidR="001D4264" w:rsidRDefault="001D4264" w:rsidP="001D4264">
            <w:pPr>
              <w:pStyle w:val="Heading2"/>
              <w:contextualSpacing w:val="0"/>
              <w:outlineLvl w:val="1"/>
            </w:pPr>
            <w:r>
              <w:t>ENGLISH PROFICIENCY TRAINING</w:t>
            </w:r>
            <w:r w:rsidRPr="00CF1A49">
              <w:t xml:space="preserve">, </w:t>
            </w:r>
            <w:r>
              <w:rPr>
                <w:rStyle w:val="SubtleReference"/>
              </w:rPr>
              <w:t>BPO TRAINING ACADEMY</w:t>
            </w:r>
          </w:p>
        </w:tc>
      </w:tr>
    </w:tbl>
    <w:sdt>
      <w:sdtPr>
        <w:alias w:val="Skills:"/>
        <w:tag w:val="Skills:"/>
        <w:id w:val="-1392877668"/>
        <w:placeholder>
          <w:docPart w:val="77AE8DA7581E488DBE3CCCCD71B89356"/>
        </w:placeholder>
        <w:temporary/>
        <w:showingPlcHdr/>
        <w15:appearance w15:val="hidden"/>
      </w:sdtPr>
      <w:sdtContent>
        <w:p w14:paraId="15F99644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1D4264" w:rsidRPr="006E1507" w14:paraId="1268ED7B" w14:textId="77777777" w:rsidTr="009E7220">
        <w:tc>
          <w:tcPr>
            <w:tcW w:w="4675" w:type="dxa"/>
          </w:tcPr>
          <w:p w14:paraId="4ACBF2F1" w14:textId="77777777" w:rsidR="001D4264" w:rsidRPr="006E1507" w:rsidRDefault="001D4264" w:rsidP="009E7220">
            <w:pPr>
              <w:pStyle w:val="ListBullet"/>
              <w:contextualSpacing w:val="0"/>
            </w:pPr>
            <w:r>
              <w:t>LARAVEL</w:t>
            </w:r>
          </w:p>
          <w:p w14:paraId="0D33DDF2" w14:textId="77777777" w:rsidR="001D4264" w:rsidRDefault="001D4264" w:rsidP="009E7220">
            <w:pPr>
              <w:pStyle w:val="ListBullet"/>
              <w:contextualSpacing w:val="0"/>
            </w:pPr>
            <w:r>
              <w:t>VUE 3</w:t>
            </w:r>
          </w:p>
          <w:p w14:paraId="19D650F4" w14:textId="77777777" w:rsidR="001D4264" w:rsidRDefault="001D4264" w:rsidP="009E7220">
            <w:pPr>
              <w:pStyle w:val="ListBullet"/>
              <w:contextualSpacing w:val="0"/>
            </w:pPr>
            <w:r>
              <w:t>MYSQL</w:t>
            </w:r>
          </w:p>
          <w:p w14:paraId="4DEC516B" w14:textId="77777777" w:rsidR="001D4264" w:rsidRDefault="001D4264" w:rsidP="009E7220">
            <w:pPr>
              <w:pStyle w:val="ListBullet"/>
              <w:contextualSpacing w:val="0"/>
            </w:pPr>
            <w:r>
              <w:t>BOOTSTRAP</w:t>
            </w:r>
          </w:p>
          <w:p w14:paraId="30364811" w14:textId="77777777" w:rsidR="001D4264" w:rsidRDefault="001D4264" w:rsidP="009E7220">
            <w:pPr>
              <w:pStyle w:val="ListBullet"/>
              <w:contextualSpacing w:val="0"/>
            </w:pPr>
            <w:r>
              <w:t>HTML/CSS</w:t>
            </w:r>
          </w:p>
          <w:p w14:paraId="7DFC5939" w14:textId="714080DE" w:rsidR="00E87B98" w:rsidRPr="006E1507" w:rsidRDefault="00E87B98" w:rsidP="009E7220">
            <w:pPr>
              <w:pStyle w:val="ListBullet"/>
              <w:contextualSpacing w:val="0"/>
            </w:pPr>
            <w:r>
              <w:t>GIT</w:t>
            </w:r>
          </w:p>
        </w:tc>
        <w:tc>
          <w:tcPr>
            <w:tcW w:w="4675" w:type="dxa"/>
            <w:tcMar>
              <w:left w:w="360" w:type="dxa"/>
            </w:tcMar>
          </w:tcPr>
          <w:p w14:paraId="54F7DA5D" w14:textId="77777777" w:rsidR="001D4264" w:rsidRPr="006E1507" w:rsidRDefault="001D4264" w:rsidP="009E7220">
            <w:pPr>
              <w:pStyle w:val="ListBullet"/>
              <w:contextualSpacing w:val="0"/>
            </w:pPr>
            <w:r>
              <w:t>VONAGE API (MESSEGING AND SMS)</w:t>
            </w:r>
          </w:p>
          <w:p w14:paraId="438108F6" w14:textId="77777777" w:rsidR="001D4264" w:rsidRPr="006E1507" w:rsidRDefault="001D4264" w:rsidP="009E7220">
            <w:pPr>
              <w:pStyle w:val="ListBullet"/>
              <w:contextualSpacing w:val="0"/>
            </w:pPr>
            <w:r>
              <w:t>FACEBOOK API</w:t>
            </w:r>
          </w:p>
          <w:p w14:paraId="4841A3C7" w14:textId="77777777" w:rsidR="001D4264" w:rsidRDefault="001D4264" w:rsidP="009E7220">
            <w:pPr>
              <w:pStyle w:val="ListBullet"/>
              <w:contextualSpacing w:val="0"/>
            </w:pPr>
            <w:r>
              <w:t>POSTMAN API</w:t>
            </w:r>
          </w:p>
          <w:p w14:paraId="1934DE0A" w14:textId="47983811" w:rsidR="001D4264" w:rsidRDefault="001D4264" w:rsidP="009E7220">
            <w:pPr>
              <w:pStyle w:val="ListBullet"/>
              <w:contextualSpacing w:val="0"/>
            </w:pPr>
            <w:r w:rsidRPr="00CB34E9">
              <w:t>OA</w:t>
            </w:r>
            <w:r>
              <w:t>UTH (</w:t>
            </w:r>
            <w:r w:rsidR="00E87B98">
              <w:t xml:space="preserve">UNDER </w:t>
            </w:r>
            <w:r>
              <w:t>LARAVEL PASSPORT)</w:t>
            </w:r>
          </w:p>
          <w:p w14:paraId="62AEB726" w14:textId="018289EA" w:rsidR="00E87B98" w:rsidRDefault="00E87B98" w:rsidP="009E7220">
            <w:pPr>
              <w:pStyle w:val="ListBullet"/>
              <w:contextualSpacing w:val="0"/>
            </w:pPr>
            <w:r>
              <w:t>DOCKER (UNDER LARAVEL SAIL)</w:t>
            </w:r>
          </w:p>
          <w:p w14:paraId="1C36E9D2" w14:textId="77777777" w:rsidR="001D4264" w:rsidRDefault="001D4264" w:rsidP="009E7220">
            <w:pPr>
              <w:pStyle w:val="ListBullet"/>
              <w:contextualSpacing w:val="0"/>
            </w:pPr>
            <w:r>
              <w:t>GOOGLE ANALYTICS</w:t>
            </w:r>
          </w:p>
          <w:p w14:paraId="01B4DC02" w14:textId="77777777" w:rsidR="001D4264" w:rsidRPr="006E1507" w:rsidRDefault="001D4264" w:rsidP="009E7220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</w:tr>
    </w:tbl>
    <w:sdt>
      <w:sdtPr>
        <w:alias w:val="Activities:"/>
        <w:tag w:val="Activities:"/>
        <w:id w:val="1223332893"/>
        <w:placeholder>
          <w:docPart w:val="7510948205DD4AE69EEA122B4D246C23"/>
        </w:placeholder>
        <w:temporary/>
        <w:showingPlcHdr/>
        <w15:appearance w15:val="hidden"/>
      </w:sdtPr>
      <w:sdtContent>
        <w:p w14:paraId="71E17AB8" w14:textId="77777777" w:rsidR="00AD782D" w:rsidRPr="00CF1A49" w:rsidRDefault="0062312F" w:rsidP="0062312F">
          <w:pPr>
            <w:pStyle w:val="Heading1"/>
          </w:pPr>
          <w:r w:rsidRPr="00CF1A49">
            <w:t>Activities</w:t>
          </w:r>
        </w:p>
      </w:sdtContent>
    </w:sdt>
    <w:p w14:paraId="15B75151" w14:textId="77777777" w:rsidR="001D4264" w:rsidRPr="00795609" w:rsidRDefault="001D4264" w:rsidP="001D4264">
      <w:pPr>
        <w:outlineLvl w:val="2"/>
        <w:rPr>
          <w:rFonts w:eastAsiaTheme="majorEastAsia" w:cstheme="majorBidi"/>
          <w:b/>
          <w:caps/>
          <w:szCs w:val="24"/>
        </w:rPr>
      </w:pPr>
      <w:r>
        <w:rPr>
          <w:rFonts w:eastAsiaTheme="majorEastAsia" w:cstheme="majorBidi"/>
          <w:b/>
          <w:caps/>
          <w:szCs w:val="24"/>
        </w:rPr>
        <w:t>2020</w:t>
      </w:r>
    </w:p>
    <w:p w14:paraId="34B754B0" w14:textId="77777777" w:rsidR="001D4264" w:rsidRPr="00795609" w:rsidRDefault="001D4264" w:rsidP="001D4264">
      <w:pPr>
        <w:spacing w:after="40"/>
        <w:outlineLvl w:val="1"/>
        <w:rPr>
          <w:rFonts w:eastAsiaTheme="majorEastAsia" w:cstheme="majorBidi"/>
          <w:b/>
          <w:caps/>
          <w:color w:val="1D824C" w:themeColor="accent1"/>
          <w:sz w:val="26"/>
          <w:szCs w:val="26"/>
        </w:rPr>
      </w:pPr>
      <w:r>
        <w:rPr>
          <w:rFonts w:eastAsiaTheme="majorEastAsia" w:cstheme="majorBidi"/>
          <w:b/>
          <w:caps/>
          <w:color w:val="1D824C" w:themeColor="accent1"/>
          <w:sz w:val="26"/>
          <w:szCs w:val="26"/>
        </w:rPr>
        <w:t>EDITOR-IN-CHIEF</w:t>
      </w:r>
      <w:r w:rsidRPr="00795609">
        <w:rPr>
          <w:rFonts w:eastAsiaTheme="majorEastAsia" w:cstheme="majorBidi"/>
          <w:b/>
          <w:caps/>
          <w:color w:val="1D824C" w:themeColor="accent1"/>
          <w:sz w:val="26"/>
          <w:szCs w:val="26"/>
        </w:rPr>
        <w:t xml:space="preserve">, </w:t>
      </w:r>
      <w:r>
        <w:rPr>
          <w:rFonts w:eastAsiaTheme="majorEastAsia" w:cstheme="majorBidi"/>
          <w:caps/>
          <w:smallCaps/>
          <w:sz w:val="26"/>
          <w:szCs w:val="26"/>
        </w:rPr>
        <w:t xml:space="preserve">BUKAL JOURNAL volume 28 issue no. 1 </w:t>
      </w:r>
    </w:p>
    <w:p w14:paraId="7838A99E" w14:textId="77777777" w:rsidR="001D4264" w:rsidRPr="006E1507" w:rsidRDefault="001D4264" w:rsidP="001D4264">
      <w:r>
        <w:t>SVD POSTULANCY JOURNAL</w:t>
      </w:r>
    </w:p>
    <w:p w14:paraId="722DC712" w14:textId="68D8E9CA" w:rsidR="00B51D1B" w:rsidRDefault="00B51D1B" w:rsidP="001D4264"/>
    <w:p w14:paraId="2EE9CD9E" w14:textId="77777777" w:rsidR="001D4264" w:rsidRPr="00795609" w:rsidRDefault="001D4264" w:rsidP="001D4264">
      <w:pPr>
        <w:outlineLvl w:val="2"/>
        <w:rPr>
          <w:rFonts w:eastAsiaTheme="majorEastAsia" w:cstheme="majorBidi"/>
          <w:b/>
          <w:caps/>
          <w:szCs w:val="24"/>
        </w:rPr>
      </w:pPr>
      <w:r w:rsidRPr="00795609">
        <w:rPr>
          <w:rFonts w:eastAsiaTheme="majorEastAsia" w:cstheme="majorBidi"/>
          <w:b/>
          <w:caps/>
          <w:szCs w:val="24"/>
        </w:rPr>
        <w:t>201</w:t>
      </w:r>
      <w:r>
        <w:rPr>
          <w:rFonts w:eastAsiaTheme="majorEastAsia" w:cstheme="majorBidi"/>
          <w:b/>
          <w:caps/>
          <w:szCs w:val="24"/>
        </w:rPr>
        <w:t>9-2020</w:t>
      </w:r>
    </w:p>
    <w:p w14:paraId="5A81FED0" w14:textId="77777777" w:rsidR="001D4264" w:rsidRPr="00795609" w:rsidRDefault="001D4264" w:rsidP="001D4264">
      <w:pPr>
        <w:spacing w:after="40"/>
        <w:outlineLvl w:val="1"/>
        <w:rPr>
          <w:rFonts w:eastAsiaTheme="majorEastAsia" w:cstheme="majorBidi"/>
          <w:b/>
          <w:caps/>
          <w:color w:val="1D824C" w:themeColor="accent1"/>
          <w:sz w:val="26"/>
          <w:szCs w:val="26"/>
        </w:rPr>
      </w:pPr>
      <w:r>
        <w:rPr>
          <w:rFonts w:eastAsiaTheme="majorEastAsia" w:cstheme="majorBidi"/>
          <w:b/>
          <w:caps/>
          <w:color w:val="1D824C" w:themeColor="accent1"/>
          <w:sz w:val="26"/>
          <w:szCs w:val="26"/>
        </w:rPr>
        <w:t>SEMINARIAN</w:t>
      </w:r>
      <w:r w:rsidRPr="00795609">
        <w:rPr>
          <w:rFonts w:eastAsiaTheme="majorEastAsia" w:cstheme="majorBidi"/>
          <w:b/>
          <w:caps/>
          <w:color w:val="1D824C" w:themeColor="accent1"/>
          <w:sz w:val="26"/>
          <w:szCs w:val="26"/>
        </w:rPr>
        <w:t xml:space="preserve">, </w:t>
      </w:r>
      <w:r>
        <w:rPr>
          <w:rFonts w:eastAsiaTheme="majorEastAsia" w:cstheme="majorBidi"/>
          <w:caps/>
          <w:smallCaps/>
          <w:sz w:val="26"/>
          <w:szCs w:val="26"/>
        </w:rPr>
        <w:t xml:space="preserve">Society of the divine word (SVD) </w:t>
      </w:r>
    </w:p>
    <w:p w14:paraId="4819584A" w14:textId="77777777" w:rsidR="001D4264" w:rsidRDefault="001D4264" w:rsidP="001D4264">
      <w:r>
        <w:t>POSTULANT (2020)</w:t>
      </w:r>
    </w:p>
    <w:p w14:paraId="0F5CE9D9" w14:textId="77777777" w:rsidR="001D4264" w:rsidRDefault="001D4264" w:rsidP="001D4264">
      <w:r>
        <w:t xml:space="preserve">PRE-POSTULANT/ASSOCIATE (2019-2020) </w:t>
      </w:r>
    </w:p>
    <w:p w14:paraId="648DCC77" w14:textId="77777777" w:rsidR="001D4264" w:rsidRPr="006E1507" w:rsidRDefault="001D4264" w:rsidP="001D4264"/>
    <w:sectPr w:rsidR="001D4264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8BAEC" w14:textId="77777777" w:rsidR="005037C8" w:rsidRDefault="005037C8" w:rsidP="0068194B">
      <w:r>
        <w:separator/>
      </w:r>
    </w:p>
    <w:p w14:paraId="0BC7E0F4" w14:textId="77777777" w:rsidR="005037C8" w:rsidRDefault="005037C8"/>
    <w:p w14:paraId="0E0DB5CE" w14:textId="77777777" w:rsidR="005037C8" w:rsidRDefault="005037C8"/>
  </w:endnote>
  <w:endnote w:type="continuationSeparator" w:id="0">
    <w:p w14:paraId="22002CA1" w14:textId="77777777" w:rsidR="005037C8" w:rsidRDefault="005037C8" w:rsidP="0068194B">
      <w:r>
        <w:continuationSeparator/>
      </w:r>
    </w:p>
    <w:p w14:paraId="7BBCD009" w14:textId="77777777" w:rsidR="005037C8" w:rsidRDefault="005037C8"/>
    <w:p w14:paraId="1585E847" w14:textId="77777777" w:rsidR="005037C8" w:rsidRDefault="005037C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14F697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DDB29" w14:textId="77777777" w:rsidR="005037C8" w:rsidRDefault="005037C8" w:rsidP="0068194B">
      <w:r>
        <w:separator/>
      </w:r>
    </w:p>
    <w:p w14:paraId="342D7FDF" w14:textId="77777777" w:rsidR="005037C8" w:rsidRDefault="005037C8"/>
    <w:p w14:paraId="508F6EE5" w14:textId="77777777" w:rsidR="005037C8" w:rsidRDefault="005037C8"/>
  </w:footnote>
  <w:footnote w:type="continuationSeparator" w:id="0">
    <w:p w14:paraId="3199EAC3" w14:textId="77777777" w:rsidR="005037C8" w:rsidRDefault="005037C8" w:rsidP="0068194B">
      <w:r>
        <w:continuationSeparator/>
      </w:r>
    </w:p>
    <w:p w14:paraId="78D005EA" w14:textId="77777777" w:rsidR="005037C8" w:rsidRDefault="005037C8"/>
    <w:p w14:paraId="5F7FE25C" w14:textId="77777777" w:rsidR="005037C8" w:rsidRDefault="005037C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6DA66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3B16DAB" wp14:editId="38C90759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C706172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717779188">
    <w:abstractNumId w:val="9"/>
  </w:num>
  <w:num w:numId="2" w16cid:durableId="2039623649">
    <w:abstractNumId w:val="8"/>
  </w:num>
  <w:num w:numId="3" w16cid:durableId="2000574301">
    <w:abstractNumId w:val="7"/>
  </w:num>
  <w:num w:numId="4" w16cid:durableId="948708420">
    <w:abstractNumId w:val="6"/>
  </w:num>
  <w:num w:numId="5" w16cid:durableId="1352216871">
    <w:abstractNumId w:val="10"/>
  </w:num>
  <w:num w:numId="6" w16cid:durableId="873812531">
    <w:abstractNumId w:val="3"/>
  </w:num>
  <w:num w:numId="7" w16cid:durableId="1813596275">
    <w:abstractNumId w:val="11"/>
  </w:num>
  <w:num w:numId="8" w16cid:durableId="266278027">
    <w:abstractNumId w:val="2"/>
  </w:num>
  <w:num w:numId="9" w16cid:durableId="341737454">
    <w:abstractNumId w:val="12"/>
  </w:num>
  <w:num w:numId="10" w16cid:durableId="123279225">
    <w:abstractNumId w:val="5"/>
  </w:num>
  <w:num w:numId="11" w16cid:durableId="1867254701">
    <w:abstractNumId w:val="4"/>
  </w:num>
  <w:num w:numId="12" w16cid:durableId="281885739">
    <w:abstractNumId w:val="1"/>
  </w:num>
  <w:num w:numId="13" w16cid:durableId="1671365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BD4"/>
    <w:rsid w:val="000001EF"/>
    <w:rsid w:val="00007322"/>
    <w:rsid w:val="00007728"/>
    <w:rsid w:val="00022EB2"/>
    <w:rsid w:val="00024584"/>
    <w:rsid w:val="00024730"/>
    <w:rsid w:val="00055E95"/>
    <w:rsid w:val="0007021F"/>
    <w:rsid w:val="000A7A03"/>
    <w:rsid w:val="000B2BA5"/>
    <w:rsid w:val="000F2F8C"/>
    <w:rsid w:val="0010006E"/>
    <w:rsid w:val="001045A8"/>
    <w:rsid w:val="00114A91"/>
    <w:rsid w:val="00136C10"/>
    <w:rsid w:val="001427E1"/>
    <w:rsid w:val="00163668"/>
    <w:rsid w:val="00171566"/>
    <w:rsid w:val="00174676"/>
    <w:rsid w:val="001755A8"/>
    <w:rsid w:val="001777D7"/>
    <w:rsid w:val="00184014"/>
    <w:rsid w:val="00192008"/>
    <w:rsid w:val="001C0E68"/>
    <w:rsid w:val="001C4B6F"/>
    <w:rsid w:val="001D0BF1"/>
    <w:rsid w:val="001D4264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4643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037C8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B3007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0D22"/>
    <w:rsid w:val="00BA1546"/>
    <w:rsid w:val="00BA7BD4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87B98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2424"/>
    <w:rsid w:val="00F8769D"/>
    <w:rsid w:val="00F9350C"/>
    <w:rsid w:val="00F94EB5"/>
    <w:rsid w:val="00F9624D"/>
    <w:rsid w:val="00FA2F2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552D2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DA094A88BDB46058FB63AFF641245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F5318B-7100-4C65-90D2-7C5979A14521}"/>
      </w:docPartPr>
      <w:docPartBody>
        <w:p w:rsidR="00912715" w:rsidRDefault="00000000">
          <w:pPr>
            <w:pStyle w:val="8DA094A88BDB46058FB63AFF6412450B"/>
          </w:pPr>
          <w:r w:rsidRPr="00CF1A49">
            <w:t>Experience</w:t>
          </w:r>
        </w:p>
      </w:docPartBody>
    </w:docPart>
    <w:docPart>
      <w:docPartPr>
        <w:name w:val="32A01F4EFBE647F49AC83DA5C3609C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0BF2-ED9F-4765-8CB7-83012D6EC7CB}"/>
      </w:docPartPr>
      <w:docPartBody>
        <w:p w:rsidR="00912715" w:rsidRDefault="00000000">
          <w:pPr>
            <w:pStyle w:val="32A01F4EFBE647F49AC83DA5C3609CC1"/>
          </w:pPr>
          <w:r w:rsidRPr="00CF1A49">
            <w:t>Education</w:t>
          </w:r>
        </w:p>
      </w:docPartBody>
    </w:docPart>
    <w:docPart>
      <w:docPartPr>
        <w:name w:val="77AE8DA7581E488DBE3CCCCD71B893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E86603-A7F2-4E95-8DD2-F5E09BEE76FD}"/>
      </w:docPartPr>
      <w:docPartBody>
        <w:p w:rsidR="00912715" w:rsidRDefault="00000000">
          <w:pPr>
            <w:pStyle w:val="77AE8DA7581E488DBE3CCCCD71B89356"/>
          </w:pPr>
          <w:r w:rsidRPr="00CF1A49">
            <w:t>Skills</w:t>
          </w:r>
        </w:p>
      </w:docPartBody>
    </w:docPart>
    <w:docPart>
      <w:docPartPr>
        <w:name w:val="7510948205DD4AE69EEA122B4D246C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EE5AC8-A17E-415B-81DC-5FCF99F1D9C5}"/>
      </w:docPartPr>
      <w:docPartBody>
        <w:p w:rsidR="00912715" w:rsidRDefault="00000000">
          <w:pPr>
            <w:pStyle w:val="7510948205DD4AE69EEA122B4D246C23"/>
          </w:pPr>
          <w:r w:rsidRPr="00CF1A49">
            <w:t>Activities</w:t>
          </w:r>
        </w:p>
      </w:docPartBody>
    </w:docPart>
    <w:docPart>
      <w:docPartPr>
        <w:name w:val="DACF7DE0FD814CEA95B9BBF1244D39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1E02F3-5CE2-40E2-AEE8-4A462E11B813}"/>
      </w:docPartPr>
      <w:docPartBody>
        <w:p w:rsidR="00912715" w:rsidRDefault="00337CDF" w:rsidP="00337CDF">
          <w:pPr>
            <w:pStyle w:val="DACF7DE0FD814CEA95B9BBF1244D39B5"/>
          </w:pPr>
          <w:r w:rsidRPr="00CF1A49">
            <w:t>·</w:t>
          </w:r>
        </w:p>
      </w:docPartBody>
    </w:docPart>
    <w:docPart>
      <w:docPartPr>
        <w:name w:val="DF75102068454912BFB8E54F05EF75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22AA7B-B097-413F-B0B9-82795AE14D74}"/>
      </w:docPartPr>
      <w:docPartBody>
        <w:p w:rsidR="00912715" w:rsidRDefault="00337CDF" w:rsidP="00337CDF">
          <w:pPr>
            <w:pStyle w:val="DF75102068454912BFB8E54F05EF7518"/>
          </w:pPr>
          <w:r w:rsidRPr="00CF1A49">
            <w:t>·</w:t>
          </w:r>
        </w:p>
      </w:docPartBody>
    </w:docPart>
    <w:docPart>
      <w:docPartPr>
        <w:name w:val="7984526DD1254992BD00D66D86953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A288FD-B887-42F0-852F-008A29178FD7}"/>
      </w:docPartPr>
      <w:docPartBody>
        <w:p w:rsidR="00912715" w:rsidRDefault="00337CDF" w:rsidP="00337CDF">
          <w:pPr>
            <w:pStyle w:val="7984526DD1254992BD00D66D86953F6E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CDF"/>
    <w:rsid w:val="002C4339"/>
    <w:rsid w:val="00337CDF"/>
    <w:rsid w:val="00912715"/>
    <w:rsid w:val="00DE6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8DA094A88BDB46058FB63AFF6412450B">
    <w:name w:val="8DA094A88BDB46058FB63AFF6412450B"/>
  </w:style>
  <w:style w:type="character" w:styleId="SubtleReference">
    <w:name w:val="Subtle Reference"/>
    <w:basedOn w:val="DefaultParagraphFont"/>
    <w:uiPriority w:val="10"/>
    <w:qFormat/>
    <w:rsid w:val="00337CDF"/>
    <w:rPr>
      <w:b/>
      <w:caps w:val="0"/>
      <w:smallCaps/>
      <w:color w:val="595959" w:themeColor="text1" w:themeTint="A6"/>
    </w:rPr>
  </w:style>
  <w:style w:type="paragraph" w:customStyle="1" w:styleId="F0141BC590E7481B94918BB0906C4037">
    <w:name w:val="F0141BC590E7481B94918BB0906C4037"/>
  </w:style>
  <w:style w:type="paragraph" w:customStyle="1" w:styleId="154DA3CAB3D84589A5F750DCBA818FF7">
    <w:name w:val="154DA3CAB3D84589A5F750DCBA818FF7"/>
  </w:style>
  <w:style w:type="paragraph" w:customStyle="1" w:styleId="32A01F4EFBE647F49AC83DA5C3609CC1">
    <w:name w:val="32A01F4EFBE647F49AC83DA5C3609CC1"/>
  </w:style>
  <w:style w:type="paragraph" w:customStyle="1" w:styleId="77AE8DA7581E488DBE3CCCCD71B89356">
    <w:name w:val="77AE8DA7581E488DBE3CCCCD71B89356"/>
  </w:style>
  <w:style w:type="paragraph" w:customStyle="1" w:styleId="7510948205DD4AE69EEA122B4D246C23">
    <w:name w:val="7510948205DD4AE69EEA122B4D246C23"/>
  </w:style>
  <w:style w:type="paragraph" w:customStyle="1" w:styleId="DACF7DE0FD814CEA95B9BBF1244D39B5">
    <w:name w:val="DACF7DE0FD814CEA95B9BBF1244D39B5"/>
    <w:rsid w:val="00337CDF"/>
  </w:style>
  <w:style w:type="paragraph" w:customStyle="1" w:styleId="DF75102068454912BFB8E54F05EF7518">
    <w:name w:val="DF75102068454912BFB8E54F05EF7518"/>
    <w:rsid w:val="00337CDF"/>
  </w:style>
  <w:style w:type="paragraph" w:customStyle="1" w:styleId="7984526DD1254992BD00D66D86953F6E">
    <w:name w:val="7984526DD1254992BD00D66D86953F6E"/>
    <w:rsid w:val="00337C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0</TotalTime>
  <Pages>1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2023-01-02T06:54:00Z</dcterms:created>
  <dcterms:modified xsi:type="dcterms:W3CDTF">2023-01-02T10:44:00Z</dcterms:modified>
  <cp:category/>
</cp:coreProperties>
</file>